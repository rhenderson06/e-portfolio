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9009CA4" w14:textId="77777777" w:rsidTr="00946885">
        <w:trPr>
          <w:trHeight w:hRule="exact" w:val="144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233DE16" w14:textId="7377BCD7" w:rsidR="00692703" w:rsidRPr="00CF1A49" w:rsidRDefault="005E3A33" w:rsidP="00913946">
            <w:pPr>
              <w:pStyle w:val="Title"/>
            </w:pPr>
            <w:r>
              <w:t>Rebekah Henderson</w:t>
            </w:r>
          </w:p>
          <w:p w14:paraId="1ADBA04D" w14:textId="0AC2CBF2" w:rsidR="00692703" w:rsidRPr="00CF1A49" w:rsidRDefault="005E3A33" w:rsidP="00913946">
            <w:pPr>
              <w:pStyle w:val="ContactInfo"/>
              <w:contextualSpacing w:val="0"/>
            </w:pPr>
            <w:r>
              <w:t>498 Ridge Rd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C23834F7E7447829900C65CFE5E7404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636.357.9256</w:t>
            </w:r>
          </w:p>
          <w:p w14:paraId="76A16730" w14:textId="520DD80D" w:rsidR="00692703" w:rsidRPr="00CF1A49" w:rsidRDefault="005E3A33" w:rsidP="00913946">
            <w:pPr>
              <w:pStyle w:val="ContactInfoEmphasis"/>
              <w:contextualSpacing w:val="0"/>
            </w:pPr>
            <w:r>
              <w:t>Rebekahfaith2018@gmail.com</w:t>
            </w:r>
          </w:p>
        </w:tc>
      </w:tr>
      <w:tr w:rsidR="009571D8" w:rsidRPr="00CF1A49" w14:paraId="0D537D83" w14:textId="77777777" w:rsidTr="00692703">
        <w:tc>
          <w:tcPr>
            <w:tcW w:w="9360" w:type="dxa"/>
            <w:tcMar>
              <w:top w:w="432" w:type="dxa"/>
            </w:tcMar>
          </w:tcPr>
          <w:p w14:paraId="17861154" w14:textId="55625355" w:rsidR="001755A8" w:rsidRPr="00CF1A49" w:rsidRDefault="00D84665" w:rsidP="00913946">
            <w:pPr>
              <w:contextualSpacing w:val="0"/>
            </w:pPr>
            <w:r>
              <w:t xml:space="preserve">To grow my skills as a website and application developer. </w:t>
            </w:r>
            <w:r w:rsidR="00946885">
              <w:t xml:space="preserve"> </w:t>
            </w:r>
          </w:p>
        </w:tc>
      </w:tr>
    </w:tbl>
    <w:p w14:paraId="5702D4B1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1DF116C728E4389910D47AB4750EB17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8686303" w14:textId="77777777" w:rsidTr="00D66A52">
        <w:tc>
          <w:tcPr>
            <w:tcW w:w="9355" w:type="dxa"/>
          </w:tcPr>
          <w:p w14:paraId="22A67CCB" w14:textId="740CA63B" w:rsidR="001D0BF1" w:rsidRPr="00CF1A49" w:rsidRDefault="008805FE" w:rsidP="001D0BF1">
            <w:pPr>
              <w:pStyle w:val="Heading3"/>
              <w:contextualSpacing w:val="0"/>
            </w:pPr>
            <w:r>
              <w:t>January 2023</w:t>
            </w:r>
            <w:r w:rsidR="001D0BF1" w:rsidRPr="00CF1A49">
              <w:t xml:space="preserve"> – </w:t>
            </w:r>
            <w:r w:rsidR="005E3A33">
              <w:t>Present</w:t>
            </w:r>
          </w:p>
          <w:p w14:paraId="680E4033" w14:textId="442A37ED" w:rsidR="001D0BF1" w:rsidRPr="005E3A33" w:rsidRDefault="005E3A33" w:rsidP="001D0BF1">
            <w:pPr>
              <w:pStyle w:val="Heading2"/>
              <w:contextualSpacing w:val="0"/>
              <w:rPr>
                <w:rFonts w:cstheme="minorHAnsi"/>
                <w:color w:val="595959" w:themeColor="text1" w:themeTint="A6"/>
              </w:rPr>
            </w:pPr>
            <w:r>
              <w:t>Senior assistant manager</w:t>
            </w:r>
            <w:r w:rsidR="001D0BF1" w:rsidRPr="00CF1A49">
              <w:t xml:space="preserve">, </w:t>
            </w:r>
            <w:r w:rsidRPr="005E3A33">
              <w:rPr>
                <w:rStyle w:val="SubtleReference"/>
                <w:rFonts w:cstheme="minorHAnsi"/>
                <w:caps w:val="0"/>
              </w:rPr>
              <w:t>Kirkland’s Home</w:t>
            </w:r>
          </w:p>
          <w:p w14:paraId="05C1D72C" w14:textId="29C809D8" w:rsidR="001E3120" w:rsidRPr="00CF1A49" w:rsidRDefault="005E3A33" w:rsidP="001D0BF1">
            <w:pPr>
              <w:contextualSpacing w:val="0"/>
            </w:pPr>
            <w:r>
              <w:t xml:space="preserve">I am responsible for opening and closing the store, creating weekly deposits, maintaining store </w:t>
            </w:r>
            <w:proofErr w:type="gramStart"/>
            <w:r>
              <w:t>funds</w:t>
            </w:r>
            <w:r w:rsidR="00946885">
              <w:t>,</w:t>
            </w:r>
            <w:r w:rsidR="00277427">
              <w:t xml:space="preserve"> and</w:t>
            </w:r>
            <w:proofErr w:type="gramEnd"/>
            <w:r w:rsidR="00946885">
              <w:t xml:space="preserve"> creating weekly schedules</w:t>
            </w:r>
            <w:r w:rsidR="00B02A4A">
              <w:t>, merchandising floor plans, manage freight.</w:t>
            </w:r>
            <w:r>
              <w:t xml:space="preserve"> </w:t>
            </w:r>
          </w:p>
        </w:tc>
      </w:tr>
      <w:tr w:rsidR="008805FE" w:rsidRPr="00CF1A49" w14:paraId="764759B0" w14:textId="77777777" w:rsidTr="00D66A52">
        <w:tc>
          <w:tcPr>
            <w:tcW w:w="9355" w:type="dxa"/>
          </w:tcPr>
          <w:p w14:paraId="3DFA9C58" w14:textId="77777777" w:rsidR="008A656E" w:rsidRDefault="008A656E" w:rsidP="008805FE">
            <w:pPr>
              <w:pStyle w:val="Heading3"/>
              <w:contextualSpacing w:val="0"/>
            </w:pPr>
          </w:p>
          <w:p w14:paraId="131B6F36" w14:textId="358EAFCA" w:rsidR="008805FE" w:rsidRPr="00CF1A49" w:rsidRDefault="008805FE" w:rsidP="008805FE">
            <w:pPr>
              <w:pStyle w:val="Heading3"/>
              <w:contextualSpacing w:val="0"/>
            </w:pPr>
            <w:r>
              <w:t>April 202</w:t>
            </w:r>
            <w:r w:rsidR="00095CE0">
              <w:t>1</w:t>
            </w:r>
            <w:r>
              <w:t xml:space="preserve"> – January 2023</w:t>
            </w:r>
          </w:p>
          <w:p w14:paraId="1E8615EE" w14:textId="533204AF" w:rsidR="008805FE" w:rsidRPr="005E3A33" w:rsidRDefault="00095CE0" w:rsidP="008805FE">
            <w:pPr>
              <w:pStyle w:val="Heading2"/>
              <w:contextualSpacing w:val="0"/>
              <w:rPr>
                <w:rFonts w:cstheme="minorHAnsi"/>
                <w:color w:val="595959" w:themeColor="text1" w:themeTint="A6"/>
              </w:rPr>
            </w:pPr>
            <w:r>
              <w:t>Key holder,</w:t>
            </w:r>
            <w:r w:rsidR="008805FE" w:rsidRPr="00CF1A49">
              <w:t xml:space="preserve"> </w:t>
            </w:r>
            <w:r w:rsidR="008805FE" w:rsidRPr="005E3A33">
              <w:rPr>
                <w:rStyle w:val="SubtleReference"/>
                <w:rFonts w:cstheme="minorHAnsi"/>
                <w:caps w:val="0"/>
              </w:rPr>
              <w:t>Kirkland’s Home</w:t>
            </w:r>
          </w:p>
          <w:p w14:paraId="38CB9CB3" w14:textId="243DD7C5" w:rsidR="008805FE" w:rsidRPr="008805FE" w:rsidRDefault="008805FE" w:rsidP="008805FE">
            <w:pPr>
              <w:pStyle w:val="Heading3"/>
              <w:rPr>
                <w:b w:val="0"/>
                <w:bCs/>
              </w:rPr>
            </w:pPr>
            <w:r w:rsidRPr="008805FE">
              <w:rPr>
                <w:b w:val="0"/>
                <w:bCs/>
                <w:caps w:val="0"/>
              </w:rPr>
              <w:t xml:space="preserve">I </w:t>
            </w:r>
            <w:r>
              <w:rPr>
                <w:b w:val="0"/>
                <w:bCs/>
                <w:caps w:val="0"/>
              </w:rPr>
              <w:t>was</w:t>
            </w:r>
            <w:r w:rsidRPr="008805FE">
              <w:rPr>
                <w:b w:val="0"/>
                <w:bCs/>
                <w:caps w:val="0"/>
              </w:rPr>
              <w:t xml:space="preserve"> responsible for </w:t>
            </w:r>
            <w:r w:rsidR="00095CE0">
              <w:rPr>
                <w:b w:val="0"/>
                <w:bCs/>
                <w:caps w:val="0"/>
              </w:rPr>
              <w:t xml:space="preserve">opening and closing the store, creating weekly deposits, maintaining store funds, </w:t>
            </w:r>
            <w:r>
              <w:rPr>
                <w:b w:val="0"/>
                <w:bCs/>
                <w:caps w:val="0"/>
              </w:rPr>
              <w:t>taking care of customers, finalizing transactions, and working</w:t>
            </w:r>
            <w:r w:rsidRPr="008805FE">
              <w:rPr>
                <w:b w:val="0"/>
                <w:bCs/>
                <w:caps w:val="0"/>
              </w:rPr>
              <w:t xml:space="preserve"> freight.</w:t>
            </w:r>
          </w:p>
        </w:tc>
      </w:tr>
      <w:tr w:rsidR="00095CE0" w:rsidRPr="00CF1A49" w14:paraId="29C09FF5" w14:textId="77777777" w:rsidTr="00D66A52">
        <w:tc>
          <w:tcPr>
            <w:tcW w:w="9355" w:type="dxa"/>
          </w:tcPr>
          <w:p w14:paraId="248C4DBA" w14:textId="77777777" w:rsidR="008A656E" w:rsidRDefault="008A656E" w:rsidP="00095CE0">
            <w:pPr>
              <w:pStyle w:val="Heading3"/>
              <w:contextualSpacing w:val="0"/>
            </w:pPr>
          </w:p>
          <w:p w14:paraId="7C042832" w14:textId="3BA78454" w:rsidR="00095CE0" w:rsidRPr="00CF1A49" w:rsidRDefault="00095CE0" w:rsidP="00095CE0">
            <w:pPr>
              <w:pStyle w:val="Heading3"/>
              <w:contextualSpacing w:val="0"/>
            </w:pPr>
            <w:r>
              <w:t>April 2021 – January 2023</w:t>
            </w:r>
          </w:p>
          <w:p w14:paraId="4687125B" w14:textId="77ABED52" w:rsidR="00095CE0" w:rsidRPr="005E3A33" w:rsidRDefault="00095CE0" w:rsidP="00095CE0">
            <w:pPr>
              <w:pStyle w:val="Heading2"/>
              <w:contextualSpacing w:val="0"/>
              <w:rPr>
                <w:rFonts w:cstheme="minorHAnsi"/>
                <w:color w:val="595959" w:themeColor="text1" w:themeTint="A6"/>
              </w:rPr>
            </w:pPr>
            <w:r>
              <w:t>Sales Associate,</w:t>
            </w:r>
            <w:r w:rsidRPr="00CF1A49">
              <w:t xml:space="preserve"> </w:t>
            </w:r>
            <w:r w:rsidRPr="005E3A33">
              <w:rPr>
                <w:rStyle w:val="SubtleReference"/>
                <w:rFonts w:cstheme="minorHAnsi"/>
                <w:caps w:val="0"/>
              </w:rPr>
              <w:t>Kirkland’s Home</w:t>
            </w:r>
          </w:p>
          <w:p w14:paraId="7F70E9A7" w14:textId="46D80134" w:rsidR="00095CE0" w:rsidRDefault="00095CE0" w:rsidP="00095CE0">
            <w:pPr>
              <w:pStyle w:val="Heading3"/>
            </w:pPr>
            <w:r w:rsidRPr="008805FE">
              <w:rPr>
                <w:b w:val="0"/>
                <w:bCs/>
                <w:caps w:val="0"/>
              </w:rPr>
              <w:t xml:space="preserve">I </w:t>
            </w:r>
            <w:r>
              <w:rPr>
                <w:b w:val="0"/>
                <w:bCs/>
                <w:caps w:val="0"/>
              </w:rPr>
              <w:t>was</w:t>
            </w:r>
            <w:r w:rsidRPr="008805FE">
              <w:rPr>
                <w:b w:val="0"/>
                <w:bCs/>
                <w:caps w:val="0"/>
              </w:rPr>
              <w:t xml:space="preserve"> responsible for </w:t>
            </w:r>
            <w:r>
              <w:rPr>
                <w:b w:val="0"/>
                <w:bCs/>
                <w:caps w:val="0"/>
              </w:rPr>
              <w:t>taking care of customers, finalizing transactions, and working</w:t>
            </w:r>
            <w:r w:rsidRPr="008805FE">
              <w:rPr>
                <w:b w:val="0"/>
                <w:bCs/>
                <w:caps w:val="0"/>
              </w:rPr>
              <w:t xml:space="preserve"> freight.</w:t>
            </w:r>
          </w:p>
        </w:tc>
      </w:tr>
      <w:tr w:rsidR="00F61DF9" w:rsidRPr="00CF1A49" w14:paraId="57A2BC0F" w14:textId="77777777" w:rsidTr="00F61DF9">
        <w:tc>
          <w:tcPr>
            <w:tcW w:w="9355" w:type="dxa"/>
            <w:tcMar>
              <w:top w:w="216" w:type="dxa"/>
            </w:tcMar>
          </w:tcPr>
          <w:p w14:paraId="57AB547D" w14:textId="4CC6CEB4" w:rsidR="00F61DF9" w:rsidRPr="00CF1A49" w:rsidRDefault="00946885" w:rsidP="00F61DF9">
            <w:pPr>
              <w:pStyle w:val="Heading3"/>
              <w:contextualSpacing w:val="0"/>
            </w:pPr>
            <w:r>
              <w:t xml:space="preserve">december 2019 </w:t>
            </w:r>
            <w:r w:rsidR="00F61DF9" w:rsidRPr="00CF1A49">
              <w:t xml:space="preserve">– </w:t>
            </w:r>
            <w:r w:rsidR="005E3A33">
              <w:t>April 2021</w:t>
            </w:r>
          </w:p>
          <w:p w14:paraId="62D5168D" w14:textId="302FE2E9" w:rsidR="00F61DF9" w:rsidRPr="00CF1A49" w:rsidRDefault="00946885" w:rsidP="00F61DF9">
            <w:pPr>
              <w:pStyle w:val="Heading2"/>
              <w:contextualSpacing w:val="0"/>
            </w:pPr>
            <w:r>
              <w:t>merchendise manager</w:t>
            </w:r>
            <w:r w:rsidR="00F61DF9" w:rsidRPr="00CF1A49">
              <w:t xml:space="preserve">, </w:t>
            </w:r>
            <w:r>
              <w:rPr>
                <w:rStyle w:val="SubtleReference"/>
                <w:caps w:val="0"/>
              </w:rPr>
              <w:t>Five Below</w:t>
            </w:r>
          </w:p>
          <w:p w14:paraId="23CF0294" w14:textId="77731BF4" w:rsidR="00F61DF9" w:rsidRDefault="00946885" w:rsidP="00F61DF9">
            <w:r>
              <w:t>I was responsible for opening and closing the store, creating weekly deposits, and maintaining store funds, merchandising floor plans, manage freight.</w:t>
            </w:r>
          </w:p>
        </w:tc>
      </w:tr>
      <w:tr w:rsidR="00946885" w:rsidRPr="00CF1A49" w14:paraId="48228DB0" w14:textId="77777777" w:rsidTr="00F61DF9">
        <w:tc>
          <w:tcPr>
            <w:tcW w:w="9355" w:type="dxa"/>
            <w:tcMar>
              <w:top w:w="216" w:type="dxa"/>
            </w:tcMar>
          </w:tcPr>
          <w:p w14:paraId="262AAA87" w14:textId="7D242060" w:rsidR="00946885" w:rsidRPr="00CF1A49" w:rsidRDefault="00946885" w:rsidP="00946885">
            <w:pPr>
              <w:pStyle w:val="Heading3"/>
              <w:contextualSpacing w:val="0"/>
            </w:pPr>
            <w:r>
              <w:t>September 2019</w:t>
            </w:r>
            <w:r w:rsidRPr="00CF1A49">
              <w:t xml:space="preserve"> – </w:t>
            </w:r>
            <w:r>
              <w:t>december 2019</w:t>
            </w:r>
          </w:p>
          <w:p w14:paraId="4DDCB743" w14:textId="7CF8188B" w:rsidR="00946885" w:rsidRPr="00CF1A49" w:rsidRDefault="00946885" w:rsidP="00946885">
            <w:pPr>
              <w:pStyle w:val="Heading2"/>
              <w:contextualSpacing w:val="0"/>
            </w:pPr>
            <w:r>
              <w:t>sales associate</w:t>
            </w:r>
            <w:r w:rsidRPr="00CF1A49">
              <w:t xml:space="preserve">, </w:t>
            </w:r>
            <w:r>
              <w:rPr>
                <w:rStyle w:val="SubtleReference"/>
                <w:caps w:val="0"/>
              </w:rPr>
              <w:t>Five Below</w:t>
            </w:r>
          </w:p>
          <w:p w14:paraId="40BDB055" w14:textId="7C74F627" w:rsidR="00946885" w:rsidRDefault="00946885" w:rsidP="00946885">
            <w:r>
              <w:t xml:space="preserve">I was responsible for </w:t>
            </w:r>
            <w:r w:rsidR="003D4F3D">
              <w:t xml:space="preserve">maintaining registers and customer engagement. </w:t>
            </w:r>
          </w:p>
        </w:tc>
      </w:tr>
    </w:tbl>
    <w:sdt>
      <w:sdtPr>
        <w:alias w:val="Education:"/>
        <w:tag w:val="Education:"/>
        <w:id w:val="-1908763273"/>
        <w:placeholder>
          <w:docPart w:val="B336B47E307C478DB5450AEB9483C6F5"/>
        </w:placeholder>
        <w:temporary/>
        <w:showingPlcHdr/>
        <w15:appearance w15:val="hidden"/>
      </w:sdtPr>
      <w:sdtContent>
        <w:p w14:paraId="1915728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F61DF9" w:rsidRPr="00CF1A49" w14:paraId="46F089EC" w14:textId="77777777" w:rsidTr="00D84665">
        <w:tc>
          <w:tcPr>
            <w:tcW w:w="9290" w:type="dxa"/>
            <w:tcMar>
              <w:top w:w="216" w:type="dxa"/>
            </w:tcMar>
          </w:tcPr>
          <w:p w14:paraId="7D8D54F3" w14:textId="2E9CEFA6" w:rsidR="00F61DF9" w:rsidRPr="00CF1A49" w:rsidRDefault="003D4F3D" w:rsidP="00F61DF9">
            <w:pPr>
              <w:pStyle w:val="Heading3"/>
              <w:contextualSpacing w:val="0"/>
            </w:pPr>
            <w:r>
              <w:t>may 20</w:t>
            </w:r>
            <w:r w:rsidR="00D84665">
              <w:t>24</w:t>
            </w:r>
          </w:p>
          <w:p w14:paraId="3200E7D0" w14:textId="37F7C820" w:rsidR="00F61DF9" w:rsidRPr="00CF1A49" w:rsidRDefault="00D84665" w:rsidP="00F61DF9">
            <w:pPr>
              <w:pStyle w:val="Heading2"/>
              <w:contextualSpacing w:val="0"/>
            </w:pPr>
            <w:proofErr w:type="gramStart"/>
            <w:r>
              <w:t>Associates</w:t>
            </w:r>
            <w:proofErr w:type="gramEnd"/>
            <w:r>
              <w:t xml:space="preserve"> degree</w:t>
            </w:r>
            <w:r w:rsidR="00F61DF9" w:rsidRPr="00CF1A49">
              <w:t xml:space="preserve">, </w:t>
            </w:r>
            <w:r>
              <w:rPr>
                <w:rStyle w:val="SubtleReference"/>
                <w:caps w:val="0"/>
              </w:rPr>
              <w:t>Ranken Technical College</w:t>
            </w:r>
          </w:p>
          <w:p w14:paraId="67C9E203" w14:textId="6F009A7B" w:rsidR="00F61DF9" w:rsidRDefault="00D84665" w:rsidP="00F61DF9">
            <w:r>
              <w:t xml:space="preserve">HTML, CSS, </w:t>
            </w:r>
            <w:proofErr w:type="spellStart"/>
            <w:r>
              <w:t>Javascript</w:t>
            </w:r>
            <w:proofErr w:type="spellEnd"/>
            <w:r>
              <w:t xml:space="preserve">, and modern </w:t>
            </w:r>
            <w:proofErr w:type="spellStart"/>
            <w:r>
              <w:t>Javascript</w:t>
            </w:r>
            <w:proofErr w:type="spellEnd"/>
            <w:r>
              <w:t xml:space="preserve"> libraries </w:t>
            </w:r>
          </w:p>
        </w:tc>
      </w:tr>
    </w:tbl>
    <w:sdt>
      <w:sdtPr>
        <w:alias w:val="Skills:"/>
        <w:tag w:val="Skills:"/>
        <w:id w:val="-1392877668"/>
        <w:placeholder>
          <w:docPart w:val="E7CF5E7559494A43983EE56F1F8102F3"/>
        </w:placeholder>
        <w:temporary/>
        <w:showingPlcHdr/>
        <w15:appearance w15:val="hidden"/>
      </w:sdtPr>
      <w:sdtContent>
        <w:p w14:paraId="14E7EDBE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E049265" w14:textId="77777777" w:rsidTr="00CF1A49">
        <w:tc>
          <w:tcPr>
            <w:tcW w:w="4675" w:type="dxa"/>
          </w:tcPr>
          <w:p w14:paraId="20983EAF" w14:textId="2BDE9A5C" w:rsidR="001E3120" w:rsidRPr="006E1507" w:rsidRDefault="003D4F3D" w:rsidP="006E1507">
            <w:pPr>
              <w:pStyle w:val="ListBullet"/>
              <w:contextualSpacing w:val="0"/>
            </w:pPr>
            <w:r>
              <w:t xml:space="preserve">Money management </w:t>
            </w:r>
          </w:p>
          <w:p w14:paraId="0BA97CF2" w14:textId="74D93EED" w:rsidR="001F4E6D" w:rsidRPr="006E1507" w:rsidRDefault="003D4F3D" w:rsidP="006E1507">
            <w:pPr>
              <w:pStyle w:val="ListBullet"/>
              <w:contextualSpacing w:val="0"/>
            </w:pPr>
            <w:r>
              <w:t>Customer service</w:t>
            </w:r>
          </w:p>
        </w:tc>
        <w:tc>
          <w:tcPr>
            <w:tcW w:w="4675" w:type="dxa"/>
            <w:tcMar>
              <w:left w:w="360" w:type="dxa"/>
            </w:tcMar>
          </w:tcPr>
          <w:p w14:paraId="002AFA54" w14:textId="0B83C009" w:rsidR="003A0632" w:rsidRPr="006E1507" w:rsidRDefault="00EB1BB2" w:rsidP="006E1507">
            <w:pPr>
              <w:pStyle w:val="ListBullet"/>
              <w:contextualSpacing w:val="0"/>
            </w:pPr>
            <w:r>
              <w:t>j</w:t>
            </w:r>
            <w:r w:rsidR="00D84665">
              <w:t>Query</w:t>
            </w:r>
          </w:p>
          <w:p w14:paraId="156EFDA0" w14:textId="75EA32A7" w:rsidR="001E3120" w:rsidRPr="006E1507" w:rsidRDefault="00D84665" w:rsidP="003D4F3D">
            <w:pPr>
              <w:pStyle w:val="ListBullet"/>
              <w:contextualSpacing w:val="0"/>
            </w:pPr>
            <w:r>
              <w:t>Hyper Text Markup Language</w:t>
            </w:r>
          </w:p>
        </w:tc>
      </w:tr>
    </w:tbl>
    <w:p w14:paraId="3C54E2B2" w14:textId="7BC22938" w:rsidR="00B51D1B" w:rsidRPr="006E1507" w:rsidRDefault="004D3489" w:rsidP="006E1507">
      <w:r>
        <w:t xml:space="preserve"> 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E317D" w14:textId="77777777" w:rsidR="00982D40" w:rsidRDefault="00982D40" w:rsidP="0068194B">
      <w:r>
        <w:separator/>
      </w:r>
    </w:p>
    <w:p w14:paraId="23BD4926" w14:textId="77777777" w:rsidR="00982D40" w:rsidRDefault="00982D40"/>
    <w:p w14:paraId="2FAC0E3F" w14:textId="77777777" w:rsidR="00982D40" w:rsidRDefault="00982D40"/>
  </w:endnote>
  <w:endnote w:type="continuationSeparator" w:id="0">
    <w:p w14:paraId="278532ED" w14:textId="77777777" w:rsidR="00982D40" w:rsidRDefault="00982D40" w:rsidP="0068194B">
      <w:r>
        <w:continuationSeparator/>
      </w:r>
    </w:p>
    <w:p w14:paraId="3BFF7069" w14:textId="77777777" w:rsidR="00982D40" w:rsidRDefault="00982D40"/>
    <w:p w14:paraId="51883C78" w14:textId="77777777" w:rsidR="00982D40" w:rsidRDefault="00982D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DA1F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2927E" w14:textId="77777777" w:rsidR="00982D40" w:rsidRDefault="00982D40" w:rsidP="0068194B">
      <w:r>
        <w:separator/>
      </w:r>
    </w:p>
    <w:p w14:paraId="028ABAFA" w14:textId="77777777" w:rsidR="00982D40" w:rsidRDefault="00982D40"/>
    <w:p w14:paraId="1F33BC13" w14:textId="77777777" w:rsidR="00982D40" w:rsidRDefault="00982D40"/>
  </w:footnote>
  <w:footnote w:type="continuationSeparator" w:id="0">
    <w:p w14:paraId="355859E1" w14:textId="77777777" w:rsidR="00982D40" w:rsidRDefault="00982D40" w:rsidP="0068194B">
      <w:r>
        <w:continuationSeparator/>
      </w:r>
    </w:p>
    <w:p w14:paraId="197CD0C7" w14:textId="77777777" w:rsidR="00982D40" w:rsidRDefault="00982D40"/>
    <w:p w14:paraId="64621312" w14:textId="77777777" w:rsidR="00982D40" w:rsidRDefault="00982D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3FF1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ABE5E9E" wp14:editId="2440B54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6A31D43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97580821">
    <w:abstractNumId w:val="9"/>
  </w:num>
  <w:num w:numId="2" w16cid:durableId="1602175724">
    <w:abstractNumId w:val="8"/>
  </w:num>
  <w:num w:numId="3" w16cid:durableId="1921136931">
    <w:abstractNumId w:val="7"/>
  </w:num>
  <w:num w:numId="4" w16cid:durableId="435373222">
    <w:abstractNumId w:val="6"/>
  </w:num>
  <w:num w:numId="5" w16cid:durableId="1164973243">
    <w:abstractNumId w:val="10"/>
  </w:num>
  <w:num w:numId="6" w16cid:durableId="148793435">
    <w:abstractNumId w:val="3"/>
  </w:num>
  <w:num w:numId="7" w16cid:durableId="1674991425">
    <w:abstractNumId w:val="11"/>
  </w:num>
  <w:num w:numId="8" w16cid:durableId="906648060">
    <w:abstractNumId w:val="2"/>
  </w:num>
  <w:num w:numId="9" w16cid:durableId="1906717075">
    <w:abstractNumId w:val="12"/>
  </w:num>
  <w:num w:numId="10" w16cid:durableId="1996568237">
    <w:abstractNumId w:val="5"/>
  </w:num>
  <w:num w:numId="11" w16cid:durableId="1339654071">
    <w:abstractNumId w:val="4"/>
  </w:num>
  <w:num w:numId="12" w16cid:durableId="1222984499">
    <w:abstractNumId w:val="1"/>
  </w:num>
  <w:num w:numId="13" w16cid:durableId="63445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33"/>
    <w:rsid w:val="000001EF"/>
    <w:rsid w:val="00007322"/>
    <w:rsid w:val="00007728"/>
    <w:rsid w:val="00022EB2"/>
    <w:rsid w:val="00024584"/>
    <w:rsid w:val="00024730"/>
    <w:rsid w:val="00055E95"/>
    <w:rsid w:val="0007021F"/>
    <w:rsid w:val="00095CE0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7427"/>
    <w:rsid w:val="00285F1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35A6"/>
    <w:rsid w:val="003544E1"/>
    <w:rsid w:val="00366398"/>
    <w:rsid w:val="003A0632"/>
    <w:rsid w:val="003A30E5"/>
    <w:rsid w:val="003A6ADF"/>
    <w:rsid w:val="003B5928"/>
    <w:rsid w:val="003D380F"/>
    <w:rsid w:val="003D4F3D"/>
    <w:rsid w:val="003E160D"/>
    <w:rsid w:val="003F1D5F"/>
    <w:rsid w:val="00405128"/>
    <w:rsid w:val="00406CFF"/>
    <w:rsid w:val="00412334"/>
    <w:rsid w:val="00416B25"/>
    <w:rsid w:val="00420592"/>
    <w:rsid w:val="00421F7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3489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3A33"/>
    <w:rsid w:val="005F4B91"/>
    <w:rsid w:val="005F55D2"/>
    <w:rsid w:val="006008C0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5B0E"/>
    <w:rsid w:val="007E6A61"/>
    <w:rsid w:val="00801140"/>
    <w:rsid w:val="00803404"/>
    <w:rsid w:val="0081442E"/>
    <w:rsid w:val="00834955"/>
    <w:rsid w:val="00855B59"/>
    <w:rsid w:val="00860461"/>
    <w:rsid w:val="0086487C"/>
    <w:rsid w:val="00870B20"/>
    <w:rsid w:val="008805FE"/>
    <w:rsid w:val="008829F8"/>
    <w:rsid w:val="00885897"/>
    <w:rsid w:val="008A6538"/>
    <w:rsid w:val="008A656E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46885"/>
    <w:rsid w:val="009510E7"/>
    <w:rsid w:val="00952C89"/>
    <w:rsid w:val="009571D8"/>
    <w:rsid w:val="009650EA"/>
    <w:rsid w:val="0097790C"/>
    <w:rsid w:val="00982D40"/>
    <w:rsid w:val="0098506E"/>
    <w:rsid w:val="009A44CE"/>
    <w:rsid w:val="009B6EF8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02A4A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4665"/>
    <w:rsid w:val="00D9521A"/>
    <w:rsid w:val="00D95FED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1BB2"/>
    <w:rsid w:val="00EC1351"/>
    <w:rsid w:val="00EC4CBF"/>
    <w:rsid w:val="00EC5D0E"/>
    <w:rsid w:val="00EE2CA8"/>
    <w:rsid w:val="00EF17E8"/>
    <w:rsid w:val="00EF51D9"/>
    <w:rsid w:val="00F130DD"/>
    <w:rsid w:val="00F2222C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3DD1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bek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23834F7E7447829900C65CFE5E7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7D464-8775-4D94-AC49-C95F7F7F8899}"/>
      </w:docPartPr>
      <w:docPartBody>
        <w:p w:rsidR="00871683" w:rsidRDefault="00000000">
          <w:pPr>
            <w:pStyle w:val="DC23834F7E7447829900C65CFE5E7404"/>
          </w:pPr>
          <w:r w:rsidRPr="00CF1A49">
            <w:t>·</w:t>
          </w:r>
        </w:p>
      </w:docPartBody>
    </w:docPart>
    <w:docPart>
      <w:docPartPr>
        <w:name w:val="A1DF116C728E4389910D47AB4750E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6BACB-7673-445E-A92A-2FA74BCA1956}"/>
      </w:docPartPr>
      <w:docPartBody>
        <w:p w:rsidR="00871683" w:rsidRDefault="00000000">
          <w:pPr>
            <w:pStyle w:val="A1DF116C728E4389910D47AB4750EB17"/>
          </w:pPr>
          <w:r w:rsidRPr="00CF1A49">
            <w:t>Experience</w:t>
          </w:r>
        </w:p>
      </w:docPartBody>
    </w:docPart>
    <w:docPart>
      <w:docPartPr>
        <w:name w:val="B336B47E307C478DB5450AEB9483C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5A0DD-954C-4F46-9F96-85D5B0DE1E81}"/>
      </w:docPartPr>
      <w:docPartBody>
        <w:p w:rsidR="00871683" w:rsidRDefault="00000000">
          <w:pPr>
            <w:pStyle w:val="B336B47E307C478DB5450AEB9483C6F5"/>
          </w:pPr>
          <w:r w:rsidRPr="00CF1A49">
            <w:t>Education</w:t>
          </w:r>
        </w:p>
      </w:docPartBody>
    </w:docPart>
    <w:docPart>
      <w:docPartPr>
        <w:name w:val="E7CF5E7559494A43983EE56F1F810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984C5-B550-4FDC-83DB-6CE9BEF2F525}"/>
      </w:docPartPr>
      <w:docPartBody>
        <w:p w:rsidR="00871683" w:rsidRDefault="00000000">
          <w:pPr>
            <w:pStyle w:val="E7CF5E7559494A43983EE56F1F8102F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07"/>
    <w:rsid w:val="000A03B6"/>
    <w:rsid w:val="006C084C"/>
    <w:rsid w:val="00836393"/>
    <w:rsid w:val="00871683"/>
    <w:rsid w:val="00D778C9"/>
    <w:rsid w:val="00F7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C23834F7E7447829900C65CFE5E7404">
    <w:name w:val="DC23834F7E7447829900C65CFE5E7404"/>
  </w:style>
  <w:style w:type="paragraph" w:customStyle="1" w:styleId="A1DF116C728E4389910D47AB4750EB17">
    <w:name w:val="A1DF116C728E4389910D47AB4750EB17"/>
  </w:style>
  <w:style w:type="character" w:styleId="SubtleReference">
    <w:name w:val="Subtle Reference"/>
    <w:basedOn w:val="DefaultParagraphFont"/>
    <w:uiPriority w:val="10"/>
    <w:qFormat/>
    <w:rsid w:val="00F74807"/>
    <w:rPr>
      <w:b/>
      <w:caps w:val="0"/>
      <w:smallCaps/>
      <w:color w:val="595959" w:themeColor="text1" w:themeTint="A6"/>
    </w:rPr>
  </w:style>
  <w:style w:type="paragraph" w:customStyle="1" w:styleId="B336B47E307C478DB5450AEB9483C6F5">
    <w:name w:val="B336B47E307C478DB5450AEB9483C6F5"/>
  </w:style>
  <w:style w:type="paragraph" w:customStyle="1" w:styleId="E7CF5E7559494A43983EE56F1F8102F3">
    <w:name w:val="E7CF5E7559494A43983EE56F1F8102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2023-04-09T23:52:00Z</dcterms:created>
  <dcterms:modified xsi:type="dcterms:W3CDTF">2023-05-02T01:10:00Z</dcterms:modified>
  <cp:category/>
</cp:coreProperties>
</file>